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52"/>
          <w:szCs w:val="52"/>
        </w:rPr>
      </w:pPr>
      <w:r>
        <w:rPr>
          <w:sz w:val="52"/>
          <w:szCs w:val="52"/>
        </w:rPr>
        <w:t>Renato Francisco Souza de Oliveira</w:t>
      </w:r>
    </w:p>
    <w:p>
      <w:pPr>
        <w:pStyle w:val="Normal"/>
        <w:rPr>
          <w:lang w:val="pt-BR" w:bidi="pt-BR"/>
        </w:rPr>
      </w:pPr>
      <w:r>
        <w:rPr/>
        <w:t xml:space="preserve">34 anos </w:t>
      </w:r>
      <w:r>
        <w:rPr>
          <w:lang w:val="pt-BR" w:bidi="pt-BR"/>
        </w:rPr>
        <w:t xml:space="preserve">| </w:t>
      </w:r>
      <w:r>
        <w:rPr/>
        <w:t>Rua Miranda Azevedo, 260, Sorocaba</w:t>
      </w:r>
      <w:r>
        <w:rPr>
          <w:lang w:val="pt-BR" w:bidi="pt-BR"/>
        </w:rPr>
        <w:t> | (15) 98802-0903</w:t>
      </w:r>
    </w:p>
    <w:p>
      <w:pPr>
        <w:pStyle w:val="Normal"/>
        <w:rPr>
          <w:lang w:val="pt-BR" w:bidi="pt-BR"/>
        </w:rPr>
      </w:pPr>
      <w:hyperlink r:id="rId2">
        <w:r>
          <w:rPr>
            <w:rStyle w:val="Hyperlink"/>
          </w:rPr>
          <w:t>renatofrancisco@hotmail.com</w:t>
        </w:r>
      </w:hyperlink>
      <w:r>
        <w:rPr/>
        <w:t xml:space="preserve"> </w:t>
      </w:r>
      <w:r>
        <w:rPr>
          <w:lang w:val="pt-BR" w:bidi="pt-BR"/>
        </w:rPr>
        <w:t> | </w:t>
      </w:r>
      <w:hyperlink r:id="rId3">
        <w:r>
          <w:rPr>
            <w:rStyle w:val="Hyperlink"/>
            <w:lang w:val="pt-BR" w:bidi="pt-BR"/>
          </w:rPr>
          <w:t xml:space="preserve">http://www.linkedin.com/in/renatosouzadeoliveira </w:t>
        </w:r>
      </w:hyperlink>
    </w:p>
    <w:p>
      <w:pPr>
        <w:pStyle w:val="Normal"/>
        <w:rPr>
          <w:rStyle w:val="Hyperlink"/>
          <w:lang w:val="pt-BR" w:bidi="pt-BR"/>
        </w:rPr>
      </w:pPr>
      <w:hyperlink r:id="rId4">
        <w:r>
          <w:rPr>
            <w:rStyle w:val="Hyperlink"/>
            <w:lang w:val="pt-BR" w:bidi="pt-BR"/>
          </w:rPr>
          <w:t>https://github.com/Rena7oSouza</w:t>
        </w:r>
      </w:hyperlink>
      <w:r>
        <w:rPr>
          <w:lang w:val="pt-BR" w:bidi="pt-BR"/>
        </w:rPr>
        <w:t xml:space="preserve">  | </w:t>
      </w:r>
      <w:hyperlink r:id="rId5">
        <w:r>
          <w:rPr>
            <w:rStyle w:val="Hyperlink"/>
            <w:lang w:val="pt-BR" w:bidi="pt-BR"/>
          </w:rPr>
          <w:t>https://rena7osouza.github.io/</w:t>
        </w:r>
      </w:hyperlink>
    </w:p>
    <w:p>
      <w:pPr>
        <w:pStyle w:val="Heading1"/>
        <w:rPr/>
      </w:pPr>
      <w:r>
        <w:rPr/>
        <w:t>Resumo profissional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</w:rPr>
        <w:t xml:space="preserve">Com 10 anos de experiência em montagem e manutenção de computadores e configurações de redes domésticas e empresariais como profissional autônomo, também possuo </w:t>
      </w:r>
      <w:r>
        <w:rPr>
          <w:sz w:val="20"/>
          <w:szCs w:val="20"/>
          <w:lang w:val="pt-BR"/>
        </w:rPr>
        <w:t>formação em Educação Física, Design de Jogos Digitais (onde aprendi programação, desenvolvimento de software e outras habilidades da área de TI), pós-graduado em DevOps e em Engenharia de Software e estou cursando bacharelado em Administração (contando também com a experiência como auxiliar de escritório). Possuo conhecimentos em diversas linguagens de programação, banco de dados, redes de computadores, montagem e manutenção de computadores. Busco uma oportunidade de trabalho na área de tecnologia da informação ou na parte administrativa, onde possa aplicar as minhas habilidades e conhecimentos, buscando a resolução de problemas afim de contribuir com o andamento dos projetos.</w:t>
      </w:r>
    </w:p>
    <w:p>
      <w:pPr>
        <w:pStyle w:val="Heading1"/>
        <w:rPr/>
      </w:pPr>
      <w:r>
        <w:rPr/>
        <w:t>Pós-Graduações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Engenharia de software pela Faculdade Anhanguera (2024) -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pós-Graduação em devops pela Faculdade Anhanguera (2023 - 2024) - Concluído</w:t>
      </w:r>
    </w:p>
    <w:p>
      <w:pPr>
        <w:pStyle w:val="Heading1"/>
        <w:rPr/>
      </w:pPr>
      <w:r>
        <w:rPr/>
        <w:t>Formações acadêmicas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bacharelado em Administração pela Faculdade Anhanguera (2023 - 2026) – Em Andamento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Tecnólogo em Design de Jogos Digitais pela FACENS (2015 - 2017) – Concluído</w:t>
      </w:r>
    </w:p>
    <w:p>
      <w:pPr>
        <w:pStyle w:val="Heading2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Licenciatura em Educação Física pela Faculdade Anhanguera (2010 - 2013) - Concluído</w:t>
      </w:r>
    </w:p>
    <w:p>
      <w:pPr>
        <w:pStyle w:val="Heading1"/>
        <w:rPr/>
      </w:pPr>
      <w:r>
        <w:rPr/>
        <w:t>Cursos complementares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Programação web com python e javascript pela EDX Harvard (2024) – Concluído 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programação em Python pela EDX Harvard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linguagem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Introdução à Análise de Dados com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Estruturas de Dados em Python pela Anhanguera (2023) –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Técnico em Informática pelo SENAC (2015)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Tecnologia da Informação pela Microcamp (2014) - Concluído</w:t>
      </w:r>
    </w:p>
    <w:p>
      <w:pPr>
        <w:pStyle w:val="Heading2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Excel Avançado pela Faculdade Pitágoras (2013) - Concluído</w:t>
      </w:r>
    </w:p>
    <w:p>
      <w:pPr>
        <w:pStyle w:val="Heading2"/>
        <w:numPr>
          <w:ilvl w:val="0"/>
          <w:numId w:val="3"/>
        </w:numPr>
        <w:rPr/>
      </w:pPr>
      <w:r>
        <w:rPr>
          <w:sz w:val="20"/>
          <w:szCs w:val="20"/>
        </w:rPr>
        <w:t>Montagem e Manutenção de Computadores pelo SENAI (2011) – Concluído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rPr/>
      </w:pPr>
      <w:sdt>
        <w:sdtPr>
          <w:placeholder>
            <w:docPart w:val="4458997BFF80407B8919D5CAA0DC760B"/>
          </w:placeholder>
          <w15:appearance w15:val="hidden"/>
          <w:alias w:val="Habilidades e Conhecimentos:"/>
          <w:tag w:val="Habilidades e Conhecimentos:"/>
          <w:id w:val="-1884094948"/>
          <w:showingPlcHdr/>
          <w:text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Habilidades e Conhecimentos</w:t>
          </w:r>
        </w:sdtContent>
      </w:sdt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em C, C#, Java, Python (Django), HTML, CSS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Programação Orientada a Objeto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Pacote Office -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Windows, Linux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Montagem e Manutenção de Computadores – Avançado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Redes de computadores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Banco de Dados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Inglês – IntermediáriO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b/>
          <w:bCs/>
          <w:color w:themeColor="text1" w:themeTint="bf" w:val="252525"/>
          <w:sz w:val="20"/>
          <w:szCs w:val="20"/>
        </w:rPr>
        <w:t xml:space="preserve">PROGRMAÇÃO DE IA </w:t>
      </w: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–</w:t>
      </w:r>
      <w:r>
        <w:rPr>
          <w:b/>
          <w:bCs/>
          <w:color w:themeColor="text1" w:themeTint="bf" w:val="252525"/>
          <w:sz w:val="20"/>
          <w:szCs w:val="20"/>
        </w:rPr>
        <w:t xml:space="preserve"> BÁSICO </w:t>
      </w:r>
    </w:p>
    <w:p>
      <w:pPr>
        <w:pStyle w:val="ListBullet"/>
        <w:numPr>
          <w:ilvl w:val="0"/>
          <w:numId w:val="4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git – básico</w:t>
      </w:r>
    </w:p>
    <w:p>
      <w:pPr>
        <w:pStyle w:val="Heading1"/>
        <w:rPr/>
      </w:pPr>
      <w:sdt>
        <w:sdtPr>
          <w:placeholder>
            <w:docPart w:val="811F26361CBE4468B58476FBE0845F51"/>
          </w:placeholder>
          <w15:appearance w15:val="hidden"/>
          <w:alias w:val="Experiência:"/>
          <w:tag w:val="Experiência:"/>
          <w:id w:val="171684534"/>
          <w:showingPlcHdr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Experiência</w:t>
          </w:r>
        </w:sdtContent>
      </w:sdt>
      <w:r>
        <w:rPr/>
        <w:t>s Profissionais</w:t>
      </w:r>
    </w:p>
    <w:p>
      <w:pPr>
        <w:pStyle w:val="Heading1"/>
        <w:rPr/>
      </w:pPr>
      <w:r>
        <w:rPr/>
        <w:t xml:space="preserve"> </w:t>
      </w:r>
    </w:p>
    <w:p>
      <w:pPr>
        <w:pStyle w:val="ListBullet"/>
        <w:numPr>
          <w:ilvl w:val="0"/>
          <w:numId w:val="6"/>
        </w:numPr>
        <w:rPr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2018 – NOVEMBRO DE 2024)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7"/>
        </w:numPr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20"/>
          <w:szCs w:val="20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Analista de Software Junior na Associação Cultura de Renovação Tecnológica Sorocabana (Agosto de 2017 – Janeiro de 2018)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Junto com a equipe, desenvolvi jogos digitais educativos, utilizando as linguagens C# e Java, alem de realizar a programação, testes, depuração e documentação dos jogos e apps produzidos.</w:t>
      </w:r>
    </w:p>
    <w:p>
      <w:pPr>
        <w:pStyle w:val="ListBullet"/>
        <w:numPr>
          <w:ilvl w:val="0"/>
          <w:numId w:val="0"/>
        </w:numPr>
        <w:ind w:hanging="0" w:left="216"/>
        <w:rPr>
          <w:rFonts w:ascii="Cambria" w:hAnsi="Cambria" w:eastAsia="" w:cs="" w:asciiTheme="majorHAnsi" w:cstheme="majorBidi" w:eastAsiaTheme="majorEastAsia" w:hAnsiTheme="majorHAnsi"/>
          <w:b/>
          <w:caps/>
          <w:color w:themeColor="text1" w:themeTint="d9" w:val="262626"/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18"/>
          <w:szCs w:val="18"/>
        </w:rPr>
      </w:r>
    </w:p>
    <w:p>
      <w:pPr>
        <w:pStyle w:val="ListBullet"/>
        <w:numPr>
          <w:ilvl w:val="0"/>
          <w:numId w:val="0"/>
        </w:numPr>
        <w:ind w:hanging="0" w:left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8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Monitoria Técnica na FACENS (Janeiro de 2016 -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 xml:space="preserve">Auxiliei nas áreas de programação, banco de dados, redes de computadores e desenvolvimento de jogos e 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aplicativos.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9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Escritório em Antonio Tomaz de Oliveira Roupas Epp. (Agosto de 2015 - Agosto de 2017)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  <w:t>Responsável pelo atendimento ao cliente, emissão de notas fiscais, controle de estoque e organização de documentos.</w:t>
      </w:r>
    </w:p>
    <w:p>
      <w:pPr>
        <w:pStyle w:val="ListBullet"/>
        <w:numPr>
          <w:ilvl w:val="0"/>
          <w:numId w:val="0"/>
        </w:numPr>
        <w:ind w:hanging="0" w:left="21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Bullet"/>
        <w:numPr>
          <w:ilvl w:val="0"/>
          <w:numId w:val="10"/>
        </w:numPr>
        <w:rPr>
          <w:sz w:val="18"/>
          <w:szCs w:val="18"/>
        </w:rPr>
      </w:pPr>
      <w:r>
        <w:rPr>
          <w:rFonts w:eastAsia="" w:cs="" w:cstheme="majorBidi" w:eastAsiaTheme="majorEastAsia"/>
          <w:b/>
          <w:caps/>
          <w:color w:themeColor="text1" w:themeTint="d9" w:val="262626"/>
          <w:sz w:val="20"/>
          <w:szCs w:val="20"/>
        </w:rPr>
        <w:t>Auxiliar de Desenhista em Togatex Manufatura e Comércio Textil LTDA.EPP (Junho de 2011 – Agosto de 2011)</w:t>
      </w:r>
    </w:p>
    <w:p>
      <w:pPr>
        <w:pStyle w:val="ListBullet"/>
        <w:numPr>
          <w:ilvl w:val="0"/>
          <w:numId w:val="0"/>
        </w:numPr>
        <w:spacing w:before="0" w:after="240"/>
        <w:ind w:hanging="0" w:left="216"/>
        <w:contextualSpacing/>
        <w:rPr>
          <w:sz w:val="18"/>
          <w:szCs w:val="18"/>
          <w:u w:val="single"/>
        </w:rPr>
      </w:pPr>
      <w:r>
        <w:rPr>
          <w:sz w:val="18"/>
          <w:szCs w:val="18"/>
        </w:rPr>
        <w:t>Realizava desenhos vetoriais para a criação de estampas.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themeColor="text1" w:themeTint="bf" w:val="404040"/>
        <w:sz w:val="22"/>
        <w:szCs w:val="22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" w:cs="" w:asciiTheme="minorHAnsi" w:cstheme="minorBidi" w:eastAsiaTheme="minorEastAsia" w:hAnsiTheme="minorHAnsi"/>
      <w:color w:themeColor="text1" w:themeTint="bf" w:val="404040"/>
      <w:kern w:val="0"/>
      <w:sz w:val="22"/>
      <w:szCs w:val="22"/>
      <w:lang w:val="pt-PT" w:eastAsia="ja-JP" w:bidi="ar-SA"/>
    </w:rPr>
  </w:style>
  <w:style w:type="paragraph" w:styleId="Heading1">
    <w:name w:val="Heading 1"/>
    <w:basedOn w:val="Normal"/>
    <w:link w:val="Ttulo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itle"/>
    <w:uiPriority w:val="1"/>
    <w:qFormat/>
    <w:rsid w:val="00c61f8e"/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themeColor="text2" w:themeShade="bf" w:val="393939"/>
    </w:rPr>
  </w:style>
  <w:style w:type="character" w:styleId="CabealhoChar" w:customStyle="1">
    <w:name w:val="Cabeçalho Char"/>
    <w:basedOn w:val="DefaultParagraphFont"/>
    <w:link w:val="Header"/>
    <w:uiPriority w:val="99"/>
    <w:qFormat/>
    <w:rPr/>
  </w:style>
  <w:style w:type="character" w:styleId="RodapChar" w:customStyle="1">
    <w:name w:val="Rodapé Char"/>
    <w:basedOn w:val="DefaultParagraphFont"/>
    <w:link w:val="Footer"/>
    <w:uiPriority w:val="99"/>
    <w:qFormat/>
    <w:rsid w:val="00681034"/>
    <w:rPr>
      <w:color w:themeColor="accent1" w:themeShade="bf" w:val="2A7B88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themeColor="accent1" w:themeShade="bf" w:val="2A7B88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themeShade="bf" w:val="2A7B88"/>
      <w:spacing w:val="5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i/>
      <w:iCs/>
      <w:color w:themeColor="accent1" w:themeShade="bf" w:val="2A7B88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themeColor="accent5" w:themeShade="bf" w:val="7B4968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themeColor="accent1" w:themeShade="bf" w:val="2A7B88"/>
      <w:u w:val="single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TextodenotadefimChar" w:customStyle="1">
    <w:name w:val="Texto de nota de fim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TextodenotaderodapChar" w:customStyle="1">
    <w:name w:val="Texto de nota de rodapé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ac2"/>
    <w:rPr>
      <w:color w:themeColor="text1" w:themeTint="bf"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themeColor="text2" w:val="4D4D4D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681034"/>
    <w:pPr>
      <w:spacing w:before="0" w:after="0"/>
      <w:jc w:val="right"/>
    </w:pPr>
    <w:rPr>
      <w:color w:themeColor="accent1" w:themeShade="bf" w:val="2A7B8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themeColor="accent1" w:themeShade="bf" w:val="2A7B88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e83e4b"/>
    <w:pPr>
      <w:spacing w:before="0" w:after="120"/>
      <w:ind w:left="360"/>
    </w:pPr>
    <w:rPr>
      <w:szCs w:val="16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Textodenotadefim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demacro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" w:cs="" w:cstheme="minorBidi" w:eastAsiaTheme="minorEastAsia"/>
      <w:color w:themeColor="text1" w:themeTint="bf" w:val="404040"/>
      <w:kern w:val="0"/>
      <w:sz w:val="22"/>
      <w:szCs w:val="20"/>
      <w:lang w:val="pt-PT" w:eastAsia="ja-JP" w:bidi="ar-SA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ea5ac2"/>
    <w:pPr>
      <w:spacing w:before="0" w:after="240"/>
      <w:ind w:left="720"/>
      <w:contextualSpacing/>
    </w:pPr>
    <w:rPr/>
  </w:style>
  <w:style w:type="paragraph" w:styleId="Default" w:customStyle="1">
    <w:name w:val="Default"/>
    <w:qFormat/>
    <w:rsid w:val="007d2740"/>
    <w:pPr>
      <w:widowControl/>
      <w:suppressAutoHyphens w:val="true"/>
      <w:bidi w:val="0"/>
      <w:spacing w:before="0" w:after="0"/>
      <w:jc w:val="left"/>
    </w:pPr>
    <w:rPr>
      <w:rFonts w:ascii="Cambria" w:hAnsi="Cambria" w:eastAsia="HG明朝B" w:cs="Cambria"/>
      <w:color w:themeColor="text1" w:themeTint="bf" w:val="000000"/>
      <w:kern w:val="0"/>
      <w:sz w:val="24"/>
      <w:szCs w:val="24"/>
      <w:lang w:val="pt-BR"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natofrancisco@hotmail.com" TargetMode="External"/><Relationship Id="rId3" Type="http://schemas.openxmlformats.org/officeDocument/2006/relationships/hyperlink" Target="http://www.linkedin.com/in/renatosouzadeoliveira" TargetMode="External"/><Relationship Id="rId4" Type="http://schemas.openxmlformats.org/officeDocument/2006/relationships/hyperlink" Target="https://github.com/Rena7oSouza" TargetMode="External"/><Relationship Id="rId5" Type="http://schemas.openxmlformats.org/officeDocument/2006/relationships/hyperlink" Target="https://rena7osouza.github.io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1F26361CBE4468B58476FBE0845F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8EA73B-A56B-43E3-B33B-13B6A6F2E382}"/>
      </w:docPartPr>
      <w:docPartBody>
        <w:p xmlns:wp14="http://schemas.microsoft.com/office/word/2010/wordml" w:rsidR="00BF533F" w:rsidRDefault="00000000" w14:paraId="18F261B8" wp14:textId="77777777">
          <w:pPr>
            <w:pStyle w:val="811F26361CBE4468B58476FBE0845F51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4458997BFF80407B8919D5CAA0DC76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638F1C-F6F3-4441-B843-67F66094BCAF}"/>
      </w:docPartPr>
      <w:docPartBody>
        <w:p xmlns:wp14="http://schemas.microsoft.com/office/word/2010/wordml" w:rsidR="00BF533F" w:rsidP="00B30C29" w:rsidRDefault="00B30C29" w14:paraId="284723D0" wp14:textId="77777777">
          <w:pPr>
            <w:pStyle w:val="4458997BFF80407B8919D5CAA0DC760B"/>
          </w:pPr>
          <w:r>
            <w:rPr>
              <w:lang w:bidi="pt-BR"/>
            </w:rPr>
            <w:t>Habilidades e 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9"/>
    <w:rsid w:val="00130929"/>
    <w:rsid w:val="002D3FC6"/>
    <w:rsid w:val="003856BD"/>
    <w:rsid w:val="005E093F"/>
    <w:rsid w:val="00630DA3"/>
    <w:rsid w:val="00753168"/>
    <w:rsid w:val="00876AE9"/>
    <w:rsid w:val="00B30C29"/>
    <w:rsid w:val="00B43A14"/>
    <w:rsid w:val="00BF533F"/>
    <w:rsid w:val="00C5765C"/>
    <w:rsid w:val="00D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1F26361CBE4468B58476FBE0845F51">
    <w:name w:val="811F26361CBE4468B58476FBE0845F51"/>
  </w:style>
  <w:style w:type="paragraph" w:customStyle="1" w:styleId="4458997BFF80407B8919D5CAA0DC760B">
    <w:name w:val="4458997BFF80407B8919D5CAA0DC760B"/>
    <w:rsid w:val="00B30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Resume">
      <a:dk1>
        <a:srgbClr val="000000"/>
      </a:dk1>
      <a:lt1>
        <a:srgbClr val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 pitchFamily="0" charset="1"/>
        <a:ea typeface=""/>
        <a:cs typeface=""/>
      </a:majorFont>
      <a:minorFont>
        <a:latin typeface="Cambria" panose="02040503050406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8</TotalTime>
  <Application>LibreOffice/24.2.7.2$Linux_X86_64 LibreOffice_project/420$Build-2</Application>
  <AppVersion>15.0000</AppVersion>
  <Pages>2</Pages>
  <Words>534</Words>
  <Characters>3152</Characters>
  <CharactersWithSpaces>3636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2023-11-22T23:19:00Z</dcterms:created>
  <dc:creator>Renato Souza</dc:creator>
  <dc:description/>
  <dc:language>en-US</dc:language>
  <cp:lastModifiedBy/>
  <cp:lastPrinted>2025-07-14T17:15:03Z</cp:lastPrinted>
  <dcterms:modified xsi:type="dcterms:W3CDTF">2025-07-18T20:26:51Z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